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76EF8" w14:textId="38C2C8F2" w:rsidR="00C6554A" w:rsidRPr="008B5277" w:rsidRDefault="00C6554A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</w:p>
    <w:bookmarkEnd w:id="0"/>
    <w:bookmarkEnd w:id="1"/>
    <w:bookmarkEnd w:id="2"/>
    <w:bookmarkEnd w:id="3"/>
    <w:bookmarkEnd w:id="4"/>
    <w:p w14:paraId="3E592731" w14:textId="284CD819" w:rsidR="00C6554A" w:rsidRDefault="00693AF3" w:rsidP="00C6554A">
      <w:pPr>
        <w:pStyle w:val="Title"/>
      </w:pPr>
      <w:r>
        <w:rPr>
          <w:noProof/>
        </w:rPr>
        <w:drawing>
          <wp:inline distT="0" distB="0" distL="0" distR="0" wp14:anchorId="5A1C0D6C" wp14:editId="3C055810">
            <wp:extent cx="2144395" cy="2144395"/>
            <wp:effectExtent l="0" t="0" r="8255" b="8255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4974" w14:textId="0D2AB21B" w:rsidR="00C6554A" w:rsidRPr="00693AF3" w:rsidRDefault="00693AF3" w:rsidP="00C6554A">
      <w:pPr>
        <w:pStyle w:val="Subtitle"/>
        <w:rPr>
          <w:color w:val="auto"/>
          <w:sz w:val="28"/>
          <w:szCs w:val="24"/>
        </w:rPr>
      </w:pPr>
      <w:r w:rsidRPr="00693AF3">
        <w:rPr>
          <w:color w:val="auto"/>
          <w:sz w:val="28"/>
          <w:szCs w:val="24"/>
        </w:rPr>
        <w:t>Capstone Project</w:t>
      </w:r>
    </w:p>
    <w:p w14:paraId="7C0AFE16" w14:textId="4CC28F0C" w:rsidR="00320397" w:rsidRDefault="00320397" w:rsidP="00343B1F">
      <w:pPr>
        <w:pStyle w:val="ContactInfo"/>
      </w:pPr>
      <w:r>
        <w:rPr>
          <w:b/>
          <w:bCs/>
        </w:rPr>
        <w:t>|</w:t>
      </w:r>
      <w:r w:rsidR="00693AF3" w:rsidRPr="00693AF3">
        <w:rPr>
          <w:b/>
          <w:bCs/>
        </w:rPr>
        <w:t>Remya Pillai</w:t>
      </w:r>
      <w:r w:rsidR="00C6554A" w:rsidRPr="00693AF3">
        <w:rPr>
          <w:b/>
          <w:bCs/>
        </w:rPr>
        <w:t xml:space="preserve"> </w:t>
      </w:r>
      <w:r w:rsidR="00C6554A">
        <w:t xml:space="preserve">| </w:t>
      </w:r>
    </w:p>
    <w:p w14:paraId="312C620F" w14:textId="08BDFFCD" w:rsidR="00C6554A" w:rsidRDefault="00693AF3" w:rsidP="00343B1F">
      <w:pPr>
        <w:pStyle w:val="ContactInfo"/>
      </w:pPr>
      <w:r w:rsidRPr="00693AF3">
        <w:rPr>
          <w:b/>
          <w:bCs/>
        </w:rPr>
        <w:t>Cal Tech Post Graduate Program in Full Stack Web Development</w:t>
      </w:r>
      <w:r w:rsidR="00C6554A">
        <w:br w:type="page"/>
      </w:r>
    </w:p>
    <w:p w14:paraId="2EF2D738" w14:textId="18552E63" w:rsidR="00F4309F" w:rsidRPr="00A07F60" w:rsidRDefault="00F4309F" w:rsidP="00F4309F">
      <w:pPr>
        <w:pStyle w:val="Heading2"/>
        <w:rPr>
          <w:b/>
          <w:bCs/>
        </w:rPr>
      </w:pPr>
      <w:r w:rsidRPr="00A07F60">
        <w:rPr>
          <w:b/>
          <w:bCs/>
        </w:rPr>
        <w:lastRenderedPageBreak/>
        <w:t xml:space="preserve">Screenshots Customer </w:t>
      </w:r>
      <w:r w:rsidR="00EB15A5">
        <w:rPr>
          <w:b/>
          <w:bCs/>
        </w:rPr>
        <w:t>View</w:t>
      </w:r>
    </w:p>
    <w:p w14:paraId="4D87BCD6" w14:textId="504EC711" w:rsidR="00C15AF6" w:rsidRDefault="00C15AF6" w:rsidP="00F4309F">
      <w:pPr>
        <w:rPr>
          <w:rFonts w:ascii="Calibri" w:eastAsia="Calibri" w:hAnsi="Calibri" w:cs="Times New Roman"/>
          <w:b/>
          <w:bCs/>
          <w:noProof/>
          <w:color w:val="auto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>Welcome Page</w:t>
      </w: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>: Landing Page shows the carousel with Images and Order online button</w:t>
      </w:r>
    </w:p>
    <w:p w14:paraId="7937C637" w14:textId="3FD369C5" w:rsidR="00C15AF6" w:rsidRPr="00C15AF6" w:rsidRDefault="00C15AF6" w:rsidP="00F4309F">
      <w:pPr>
        <w:rPr>
          <w:rFonts w:ascii="Calibri" w:eastAsia="Calibri" w:hAnsi="Calibri" w:cs="Times New Roman"/>
          <w:b/>
          <w:bCs/>
          <w:noProof/>
          <w:color w:val="auto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 xml:space="preserve">Navbar has Menu , Login and Cart options </w:t>
      </w:r>
    </w:p>
    <w:p w14:paraId="7F667491" w14:textId="27641D8B" w:rsidR="00985A12" w:rsidRPr="00343B1F" w:rsidRDefault="00C15AF6" w:rsidP="00343B1F">
      <w:r>
        <w:t xml:space="preserve">       </w:t>
      </w:r>
      <w:r>
        <w:rPr>
          <w:noProof/>
        </w:rPr>
        <w:drawing>
          <wp:inline distT="0" distB="0" distL="0" distR="0" wp14:anchorId="73C89726" wp14:editId="016D898C">
            <wp:extent cx="4152519" cy="2664663"/>
            <wp:effectExtent l="0" t="0" r="635" b="2540"/>
            <wp:docPr id="38" name="Picture 3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Word&#10;&#10;Description automatically generated"/>
                    <pic:cNvPicPr/>
                  </pic:nvPicPr>
                  <pic:blipFill rotWithShape="1">
                    <a:blip r:embed="rId9"/>
                    <a:srcRect l="14110" t="182" r="3978" b="6374"/>
                    <a:stretch/>
                  </pic:blipFill>
                  <pic:spPr bwMode="auto">
                    <a:xfrm>
                      <a:off x="0" y="0"/>
                      <a:ext cx="4158533" cy="266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5C85F" w14:textId="77777777" w:rsidR="00343B1F" w:rsidRDefault="00343B1F" w:rsidP="00EB15A5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lang w:val="en-IN"/>
        </w:rPr>
      </w:pPr>
    </w:p>
    <w:p w14:paraId="34E74EDF" w14:textId="77777777" w:rsidR="00C15AF6" w:rsidRDefault="00EB15A5" w:rsidP="00EB15A5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 xml:space="preserve">Welcome Page shows a carousel slider </w:t>
      </w: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>d</w:t>
      </w:r>
      <w:r w:rsidRPr="009165AE">
        <w:rPr>
          <w:rFonts w:ascii="Calibri" w:eastAsia="Calibri" w:hAnsi="Calibri" w:cs="Times New Roman"/>
          <w:b/>
          <w:bCs/>
          <w:noProof/>
          <w:color w:val="auto"/>
          <w:lang w:val="en-IN"/>
        </w:rPr>
        <w:t xml:space="preserve">isplays </w:t>
      </w: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 xml:space="preserve">most Popular Food Items </w:t>
      </w: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>.</w:t>
      </w:r>
    </w:p>
    <w:p w14:paraId="55DF760D" w14:textId="77777777" w:rsidR="00C15AF6" w:rsidRDefault="00EB15A5" w:rsidP="00EB15A5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>Image changes every 3secs .</w:t>
      </w:r>
    </w:p>
    <w:p w14:paraId="5712587C" w14:textId="46CE194A" w:rsidR="00EB15A5" w:rsidRPr="00343B1F" w:rsidRDefault="00EB15A5" w:rsidP="00343B1F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>Also has Order online button that takes customer to Menu page</w:t>
      </w: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 xml:space="preserve">  </w:t>
      </w:r>
    </w:p>
    <w:p w14:paraId="3FE365CB" w14:textId="77777777" w:rsidR="00320397" w:rsidRDefault="00EB15A5" w:rsidP="00320397">
      <w:r>
        <w:rPr>
          <w:noProof/>
        </w:rPr>
        <w:drawing>
          <wp:inline distT="0" distB="0" distL="0" distR="0" wp14:anchorId="0CD5B2F4" wp14:editId="315C7DD9">
            <wp:extent cx="4824442" cy="3163570"/>
            <wp:effectExtent l="0" t="0" r="0" b="0"/>
            <wp:docPr id="36" name="Picture 36" descr="A picture containing text, food, snack food, sandwi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, food, snack food, sandwic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7042" cy="317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F400" w14:textId="077F7620" w:rsidR="00F4309F" w:rsidRPr="00320397" w:rsidRDefault="009165AE" w:rsidP="00320397">
      <w:pPr>
        <w:rPr>
          <w:b/>
          <w:bCs/>
          <w:sz w:val="20"/>
          <w:szCs w:val="20"/>
        </w:rPr>
      </w:pPr>
      <w:r w:rsidRPr="009165AE">
        <w:rPr>
          <w:rFonts w:ascii="Calibri" w:eastAsia="Calibri" w:hAnsi="Calibri" w:cs="Times New Roman"/>
          <w:b/>
          <w:bCs/>
          <w:noProof/>
          <w:color w:val="auto"/>
          <w:lang w:val="en-IN"/>
        </w:rPr>
        <w:lastRenderedPageBreak/>
        <w:t xml:space="preserve">Homepage of </w:t>
      </w:r>
      <w:r>
        <w:rPr>
          <w:rFonts w:ascii="Calibri" w:eastAsia="Calibri" w:hAnsi="Calibri" w:cs="Times New Roman"/>
          <w:b/>
          <w:bCs/>
          <w:noProof/>
          <w:color w:val="auto"/>
          <w:lang w:val="en-IN"/>
        </w:rPr>
        <w:t xml:space="preserve">FoodBox </w:t>
      </w:r>
      <w:r w:rsidRPr="009165AE">
        <w:rPr>
          <w:rFonts w:ascii="Calibri" w:eastAsia="Calibri" w:hAnsi="Calibri" w:cs="Times New Roman"/>
          <w:b/>
          <w:bCs/>
          <w:noProof/>
          <w:color w:val="auto"/>
          <w:lang w:val="en-IN"/>
        </w:rPr>
        <w:t xml:space="preserve">website: </w:t>
      </w:r>
      <w:r w:rsidR="00AC7BEF" w:rsidRPr="00320397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d</w:t>
      </w:r>
      <w:r w:rsidRPr="009165AE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 xml:space="preserve">isplays </w:t>
      </w:r>
      <w:r w:rsidR="00AC7BEF" w:rsidRPr="00320397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m</w:t>
      </w:r>
      <w:r w:rsidR="00F4309F" w:rsidRPr="00320397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 xml:space="preserve">ost Popular Food Items on loading  </w:t>
      </w:r>
    </w:p>
    <w:p w14:paraId="223839B4" w14:textId="31D5195A" w:rsidR="00041ABF" w:rsidRPr="009165AE" w:rsidRDefault="00041AB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</w:pPr>
      <w:r w:rsidRPr="00320397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Customer name /</w:t>
      </w:r>
      <w:r w:rsidR="00F4309F" w:rsidRPr="00320397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L</w:t>
      </w:r>
      <w:r w:rsidR="009165AE" w:rsidRPr="009165AE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ogin (if they already have an account or Sign Up if they are new customer)</w:t>
      </w:r>
    </w:p>
    <w:p w14:paraId="232DE7AA" w14:textId="6F5D5717" w:rsidR="009165AE" w:rsidRPr="00320397" w:rsidRDefault="00E97D12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</w:pPr>
      <w:r w:rsidRPr="00320397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 xml:space="preserve">Menu </w:t>
      </w:r>
      <w:r w:rsidR="009165AE" w:rsidRPr="009165AE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Option  where they can</w:t>
      </w:r>
      <w:r w:rsidRPr="00320397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 xml:space="preserve"> browse food items</w:t>
      </w:r>
      <w:r w:rsidR="009165AE" w:rsidRPr="009165AE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.</w:t>
      </w:r>
    </w:p>
    <w:p w14:paraId="6AE30636" w14:textId="0D2A750A" w:rsidR="00F4309F" w:rsidRPr="009165AE" w:rsidRDefault="00F4309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</w:pPr>
      <w:r w:rsidRPr="00320397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 xml:space="preserve">Side Nav Bar to scroll through all different Categories </w:t>
      </w:r>
    </w:p>
    <w:p w14:paraId="14378615" w14:textId="5DF2D33D" w:rsidR="00F4309F" w:rsidRPr="00320397" w:rsidRDefault="009165AE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</w:pPr>
      <w:r w:rsidRPr="009165AE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Cart Option – see cart contents</w:t>
      </w:r>
    </w:p>
    <w:p w14:paraId="6BB4FD59" w14:textId="4186D4F9" w:rsidR="0052190A" w:rsidRDefault="00041AB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CA53D81" wp14:editId="16ADC52E">
            <wp:extent cx="5486400" cy="2971800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D56F" w14:textId="27256AFE" w:rsidR="00FC1929" w:rsidRDefault="00FC1929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All food items – display all available items to order </w:t>
      </w:r>
    </w:p>
    <w:p w14:paraId="394A53BB" w14:textId="77777777" w:rsidR="00FC1929" w:rsidRDefault="00FC1929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42D46CB7" w14:textId="46B4D7BA" w:rsidR="0052190A" w:rsidRDefault="0052190A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6872D7B" wp14:editId="544C44BF">
            <wp:extent cx="4937760" cy="290385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21616" t="-539" r="601" b="6438"/>
                    <a:stretch/>
                  </pic:blipFill>
                  <pic:spPr bwMode="auto">
                    <a:xfrm>
                      <a:off x="0" y="0"/>
                      <a:ext cx="4945823" cy="290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A3B63" w14:textId="77777777" w:rsidR="00FC1929" w:rsidRDefault="00FC1929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>You can filter specific cuisine items .</w:t>
      </w:r>
    </w:p>
    <w:p w14:paraId="6EF5B701" w14:textId="77777777" w:rsidR="00FC1929" w:rsidRDefault="00FC1929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Will filter and show those items along with price .</w:t>
      </w:r>
    </w:p>
    <w:p w14:paraId="22C4E5A5" w14:textId="25AE7F58" w:rsidR="00FC1929" w:rsidRDefault="00FC1929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 Heart icon – Indicates the popular items that get ordered often.</w:t>
      </w:r>
    </w:p>
    <w:p w14:paraId="32581668" w14:textId="2AC619E2" w:rsidR="00FC1929" w:rsidRDefault="001D0FE8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69EA226" wp14:editId="367E35C7">
            <wp:extent cx="4294492" cy="3008977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21517" t="-538" r="202" b="3226"/>
                    <a:stretch/>
                  </pic:blipFill>
                  <pic:spPr bwMode="auto">
                    <a:xfrm>
                      <a:off x="0" y="0"/>
                      <a:ext cx="4294819" cy="300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29F9A" w14:textId="6EC18ACB" w:rsidR="009D1566" w:rsidRDefault="009D1566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11F68243" w14:textId="77777777" w:rsidR="009D1566" w:rsidRDefault="009D1566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2C35A88E" w14:textId="31587D27" w:rsidR="009D1566" w:rsidRDefault="009D1566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You can confirm from tha database that it is filtering data correctly based on category name and availabilityTag.</w:t>
      </w:r>
    </w:p>
    <w:p w14:paraId="3548E2AD" w14:textId="7AF93471" w:rsidR="009D1566" w:rsidRDefault="009D1566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9D1566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455DD44D" wp14:editId="02A50536">
            <wp:extent cx="5486400" cy="189484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CF2E" w14:textId="1DCCF4D9" w:rsidR="001D0FE8" w:rsidRDefault="001D0FE8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5AD9FA34" w14:textId="513AEADB" w:rsidR="001D0FE8" w:rsidRDefault="001D0FE8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Search button – allows you to filter items on the page for easy access</w:t>
      </w:r>
    </w:p>
    <w:p w14:paraId="5C50B770" w14:textId="3B02E86E" w:rsidR="001D0FE8" w:rsidRDefault="001D0FE8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34331D00" wp14:editId="66147CC1">
            <wp:extent cx="5469774" cy="2770909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r="303" b="10213"/>
                    <a:stretch/>
                  </pic:blipFill>
                  <pic:spPr bwMode="auto">
                    <a:xfrm>
                      <a:off x="0" y="0"/>
                      <a:ext cx="5469774" cy="277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A883" w14:textId="639CA0A6" w:rsidR="009D00BC" w:rsidRDefault="009D00BC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0ACBF246" w14:textId="77777777" w:rsidR="009D00BC" w:rsidRDefault="009D00BC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4C84F15C" w14:textId="1B37D73A" w:rsidR="009D00BC" w:rsidRDefault="009D00BC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Search by few characters</w:t>
      </w:r>
    </w:p>
    <w:p w14:paraId="48489367" w14:textId="77F7DF5E" w:rsidR="009D00BC" w:rsidRDefault="009D00BC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9D00BC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2B3CD023" wp14:editId="26F55ED6">
            <wp:extent cx="5486400" cy="3294380"/>
            <wp:effectExtent l="0" t="0" r="0" b="127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04F8" w14:textId="0868869F" w:rsidR="00320397" w:rsidRDefault="00320397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2D014439" w14:textId="24A31CF8" w:rsidR="00320397" w:rsidRDefault="00320397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209B1CE7" w14:textId="77777777" w:rsidR="00320397" w:rsidRDefault="00320397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09AF5BDE" w14:textId="66F591C1" w:rsidR="009D00BC" w:rsidRDefault="009D00BC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 xml:space="preserve">Shows proper message if </w:t>
      </w:r>
      <w:r w:rsidR="002B2FBF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no food items match the search key </w:t>
      </w:r>
    </w:p>
    <w:p w14:paraId="7F1C55B7" w14:textId="79DB2189" w:rsidR="009D00BC" w:rsidRDefault="002B2FB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2B2FBF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03239A22" wp14:editId="375172B4">
            <wp:extent cx="5486400" cy="2971800"/>
            <wp:effectExtent l="0" t="0" r="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42BF" w14:textId="62CB3DB4" w:rsidR="002B2FBF" w:rsidRDefault="002B2FB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By clicking on image you can view food item details </w:t>
      </w:r>
    </w:p>
    <w:p w14:paraId="025D3F71" w14:textId="79B09657" w:rsidR="002B2FBF" w:rsidRDefault="002B2FB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78F053F" wp14:editId="1399443A">
            <wp:extent cx="5486400" cy="30861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924D" w14:textId="26ED4FD8" w:rsidR="00320397" w:rsidRDefault="00320397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791CC9F6" w14:textId="607CE0EB" w:rsidR="00320397" w:rsidRDefault="00320397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31CD8FA2" w14:textId="360C01C9" w:rsidR="00320397" w:rsidRDefault="00320397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05AD3DE3" w14:textId="77777777" w:rsidR="00320397" w:rsidRDefault="00320397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0A59C794" w14:textId="5D79FAFF" w:rsidR="002B2FBF" w:rsidRDefault="002B2FB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 xml:space="preserve">View food </w:t>
      </w:r>
      <w:r w:rsidR="00AC7BEF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item details </w:t>
      </w:r>
    </w:p>
    <w:p w14:paraId="2B9EF941" w14:textId="0B52EE98" w:rsidR="00AC7BEF" w:rsidRDefault="00AC7BE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</w:pPr>
      <w:r w:rsidRPr="00AC7BEF"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 xml:space="preserve">Heart – indicates popular item </w:t>
      </w:r>
      <w:r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>.</w:t>
      </w:r>
    </w:p>
    <w:p w14:paraId="36D67C02" w14:textId="050D7D61" w:rsidR="00A85CD3" w:rsidRDefault="00AC7BE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</w:pPr>
      <w:r w:rsidRPr="00AC7BEF"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>It shows the food item</w:t>
      </w:r>
      <w:r w:rsidR="00A85CD3"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 xml:space="preserve"> category,</w:t>
      </w:r>
      <w:r w:rsidRPr="00AC7BEF"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 xml:space="preserve"> description </w:t>
      </w:r>
      <w:r w:rsidR="00A85CD3"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 xml:space="preserve">and price </w:t>
      </w:r>
    </w:p>
    <w:p w14:paraId="0797F9FD" w14:textId="1ACA5485" w:rsidR="00AC7BEF" w:rsidRPr="00AC7BEF" w:rsidRDefault="00AC7BEF" w:rsidP="009165AE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 xml:space="preserve">User can </w:t>
      </w:r>
      <w:r w:rsidR="00A85CD3"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 xml:space="preserve">also </w:t>
      </w:r>
      <w:r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 xml:space="preserve">add special </w:t>
      </w:r>
      <w:r w:rsidR="00A85CD3">
        <w:rPr>
          <w:rFonts w:ascii="Calibri" w:eastAsia="Calibri" w:hAnsi="Calibri" w:cs="Times New Roman"/>
          <w:b/>
          <w:bCs/>
          <w:noProof/>
          <w:color w:val="auto"/>
          <w:sz w:val="18"/>
          <w:szCs w:val="18"/>
          <w:lang w:val="en-IN"/>
        </w:rPr>
        <w:t>request if needed before adding item to cart.</w:t>
      </w:r>
    </w:p>
    <w:p w14:paraId="6E7467CB" w14:textId="665AE56B" w:rsidR="009165AE" w:rsidRDefault="002B2FBF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2B2FBF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60C393D1" wp14:editId="18DEFA5B">
            <wp:extent cx="5486400" cy="343344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379A" w14:textId="015A32EF" w:rsidR="00A85CD3" w:rsidRDefault="00A85CD3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On clicking Add to Cart the shopping cart is displayed .</w:t>
      </w:r>
    </w:p>
    <w:p w14:paraId="56F3BC31" w14:textId="3BD32A49" w:rsidR="007C12AC" w:rsidRDefault="00A85CD3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Also the cart icon </w:t>
      </w:r>
      <w:r w:rsidR="007C12AC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on nav bar shows the number of items added .</w:t>
      </w:r>
    </w:p>
    <w:p w14:paraId="6B3E3212" w14:textId="44638553" w:rsidR="007C12AC" w:rsidRDefault="007C12A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7C12AC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drawing>
          <wp:inline distT="0" distB="0" distL="0" distR="0" wp14:anchorId="10C3E14B" wp14:editId="5DF8C972">
            <wp:extent cx="5486400" cy="343344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8C02" w14:textId="1FDE3E02" w:rsidR="007C12AC" w:rsidRDefault="00985860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On updating the quantity the cart is updated as well alongwith price </w:t>
      </w:r>
    </w:p>
    <w:p w14:paraId="2E5844CE" w14:textId="622BD3FA" w:rsidR="007C12AC" w:rsidRDefault="007C12A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br w:type="textWrapping" w:clear="all"/>
      </w:r>
      <w:r w:rsidRPr="007C12AC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506328F4" wp14:editId="4E0F84B9">
            <wp:extent cx="5486400" cy="299974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0599" w14:textId="52938803" w:rsidR="00320397" w:rsidRDefault="00320397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00D5B53C" w14:textId="77777777" w:rsidR="00320397" w:rsidRDefault="00320397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5A3CA5AA" w14:textId="77777777" w:rsidR="00985860" w:rsidRDefault="00985860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3BAFE0EC" w14:textId="62D25B54" w:rsidR="00985860" w:rsidRDefault="00985860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 xml:space="preserve">You can add more items into cart </w:t>
      </w:r>
      <w:r w:rsidR="00E0214D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 </w:t>
      </w:r>
    </w:p>
    <w:p w14:paraId="3B069635" w14:textId="21965F9E" w:rsidR="00E0214D" w:rsidRDefault="00E0214D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Price ,cart items and quantity updated </w:t>
      </w:r>
    </w:p>
    <w:p w14:paraId="686235B1" w14:textId="73B5E0EC" w:rsidR="00E0214D" w:rsidRDefault="00E0214D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D3DAF54" wp14:editId="71C9C459">
            <wp:extent cx="5486400" cy="343344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B8D8" w14:textId="3BB3147E" w:rsidR="00636761" w:rsidRDefault="00636761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Delete Item -Remove button</w:t>
      </w:r>
    </w:p>
    <w:p w14:paraId="684287BC" w14:textId="58E322CD" w:rsidR="00E0214D" w:rsidRDefault="00636761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9CE0FDC" wp14:editId="10A539F0">
            <wp:extent cx="4882341" cy="2585461"/>
            <wp:effectExtent l="0" t="0" r="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l="21377" t="9633" r="3832" b="19957"/>
                    <a:stretch/>
                  </pic:blipFill>
                  <pic:spPr bwMode="auto">
                    <a:xfrm>
                      <a:off x="0" y="0"/>
                      <a:ext cx="4922603" cy="260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B0737" w14:textId="4E107C4E" w:rsidR="00636761" w:rsidRDefault="00636761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697DA66F" w14:textId="46C10007" w:rsidR="00636761" w:rsidRDefault="00636761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752ADB11" w14:textId="77777777" w:rsidR="00636761" w:rsidRDefault="00636761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4791717B" w14:textId="33AE74BB" w:rsidR="00636761" w:rsidRDefault="00636761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 xml:space="preserve">On deleting the item the cart is updated correctly </w:t>
      </w:r>
    </w:p>
    <w:p w14:paraId="79BE9381" w14:textId="77777777" w:rsidR="00636761" w:rsidRDefault="00636761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2D86D34D" w14:textId="082302CE" w:rsidR="00636761" w:rsidRDefault="00636761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21CC2A1" wp14:editId="55F2A650">
            <wp:extent cx="4372494" cy="2736351"/>
            <wp:effectExtent l="0" t="0" r="9525" b="698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5282" cy="27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5467" w14:textId="0FA406E1" w:rsidR="00636761" w:rsidRDefault="00636761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If we remove all items in cart </w:t>
      </w:r>
      <w:r w:rsidR="009B1EFD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shows valid message and button to redirect to Menu page</w:t>
      </w:r>
    </w:p>
    <w:p w14:paraId="492DB017" w14:textId="1CA68647" w:rsidR="00985860" w:rsidRDefault="009B1EFD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C488C82" wp14:editId="4593E456">
            <wp:extent cx="5486400" cy="2527935"/>
            <wp:effectExtent l="0" t="0" r="0" b="571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117C" w14:textId="54FD84A8" w:rsidR="00EB4E69" w:rsidRDefault="00EB4E6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1CD70D3B" w14:textId="01234F01" w:rsidR="00EB4E69" w:rsidRDefault="00EB4E6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429A802D" w14:textId="3C341BA3" w:rsidR="00EB4E69" w:rsidRDefault="00EB4E6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361500A0" w14:textId="5EC5CDBE" w:rsidR="00EB4E69" w:rsidRDefault="00EB4E6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6572E722" w14:textId="0419FFE3" w:rsidR="00EB4E69" w:rsidRDefault="00EB4E6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747A5698" w14:textId="4CD4BE76" w:rsidR="00EB4E69" w:rsidRDefault="00EB4E6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>On Clicking Proceed to checkout and Customer has not logged in -</w:t>
      </w:r>
    </w:p>
    <w:p w14:paraId="6627DB84" w14:textId="24C541FF" w:rsidR="00EB4E69" w:rsidRDefault="00EB4E6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E679985" wp14:editId="64D8F369">
            <wp:extent cx="5486400" cy="3388360"/>
            <wp:effectExtent l="0" t="0" r="0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9B32" w14:textId="0485994B" w:rsidR="00EB4E69" w:rsidRDefault="00EB4E6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Customer is redirected to Login Page </w:t>
      </w:r>
      <w:r w:rsidR="00695609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on checkout if not already logged in to continue with the order</w:t>
      </w:r>
    </w:p>
    <w:p w14:paraId="1456783D" w14:textId="1CEEF25E" w:rsidR="00695609" w:rsidRDefault="0069560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Email address and Password are highlighted since they are required fields </w:t>
      </w:r>
    </w:p>
    <w:p w14:paraId="2362600E" w14:textId="716C08C3" w:rsidR="00EB4E69" w:rsidRDefault="00EB4E6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3B0BB2F" wp14:editId="77702841">
            <wp:extent cx="5486400" cy="2704465"/>
            <wp:effectExtent l="0" t="0" r="0" b="63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1354" w14:textId="03876C57" w:rsidR="00695609" w:rsidRDefault="0069560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1EC83FF2" w14:textId="0349FB96" w:rsidR="00695609" w:rsidRDefault="0069560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484566B5" w14:textId="6F29E767" w:rsidR="00695609" w:rsidRDefault="0069560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>If credentials are incorrect proper message is shown</w:t>
      </w:r>
    </w:p>
    <w:p w14:paraId="1D1865FF" w14:textId="359F505B" w:rsidR="00695609" w:rsidRDefault="0069560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695609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673D4311" wp14:editId="0677934E">
            <wp:extent cx="3236864" cy="3308045"/>
            <wp:effectExtent l="0" t="0" r="1905" b="698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3365" cy="332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894D" w14:textId="197ED565" w:rsidR="00695609" w:rsidRDefault="0069560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User has option to register .Since for checkout login is required to proceed </w:t>
      </w:r>
    </w:p>
    <w:p w14:paraId="31CD4089" w14:textId="7E1B7409" w:rsidR="00695609" w:rsidRDefault="00695609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695609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3E5FD2A6" wp14:editId="07D216BF">
            <wp:extent cx="2440270" cy="3370308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5299" cy="34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7035" w14:textId="62C093AB" w:rsidR="00FF3EBA" w:rsidRDefault="00FF3EBA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10EDEF0D" w14:textId="12F876BB" w:rsidR="00FF3EBA" w:rsidRDefault="00FF3EBA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60EF8F77" w14:textId="19765275" w:rsidR="00FF3EBA" w:rsidRDefault="00FF3EBA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>Proper Validation checks are in place</w:t>
      </w:r>
    </w:p>
    <w:p w14:paraId="2A5662DE" w14:textId="0286AD16" w:rsidR="00FF3EBA" w:rsidRDefault="00FF3EBA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57B4F1B" wp14:editId="6886D0DE">
            <wp:extent cx="3460242" cy="4151264"/>
            <wp:effectExtent l="0" t="0" r="6985" b="190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30"/>
                    <a:srcRect l="14208" t="4635" r="14587" b="6546"/>
                    <a:stretch/>
                  </pic:blipFill>
                  <pic:spPr bwMode="auto">
                    <a:xfrm>
                      <a:off x="0" y="0"/>
                      <a:ext cx="3471941" cy="41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ADE3E" w14:textId="51E7C8DB" w:rsidR="007B02EA" w:rsidRDefault="007B02EA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7B02EA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0704366B" wp14:editId="510F107D">
            <wp:extent cx="2361733" cy="3468693"/>
            <wp:effectExtent l="0" t="0" r="635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3790" cy="34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7DC" w14:textId="231D191B" w:rsidR="00FC6402" w:rsidRDefault="00FC6402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>On successful Register or Login the Name is updated on navbar with items in cart</w:t>
      </w:r>
    </w:p>
    <w:p w14:paraId="1F4D2599" w14:textId="5C28497F" w:rsidR="007B02EA" w:rsidRDefault="00FC6402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A5A1D1E" wp14:editId="3001D8D2">
            <wp:extent cx="5486400" cy="343344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68ED" w14:textId="3181076B" w:rsidR="00FC6402" w:rsidRDefault="00FC6402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The logout button is displayed</w:t>
      </w:r>
    </w:p>
    <w:p w14:paraId="1B5F0278" w14:textId="77777777" w:rsidR="00EB48F5" w:rsidRDefault="00EB48F5" w:rsidP="00A85CD3">
      <w:pPr>
        <w:spacing w:before="0" w:after="160" w:line="256" w:lineRule="auto"/>
        <w:rPr>
          <w:noProof/>
        </w:rPr>
      </w:pPr>
    </w:p>
    <w:p w14:paraId="24BFF803" w14:textId="77777777" w:rsidR="00EB48F5" w:rsidRDefault="00EB48F5" w:rsidP="00A85CD3">
      <w:pPr>
        <w:spacing w:before="0" w:after="160" w:line="256" w:lineRule="auto"/>
        <w:rPr>
          <w:noProof/>
        </w:rPr>
      </w:pPr>
    </w:p>
    <w:p w14:paraId="036703EC" w14:textId="77777777" w:rsidR="00EB48F5" w:rsidRDefault="00FC6402" w:rsidP="00A85CD3">
      <w:pPr>
        <w:spacing w:before="0" w:after="160" w:line="256" w:lineRule="auto"/>
        <w:rPr>
          <w:noProof/>
        </w:rPr>
      </w:pPr>
      <w:r>
        <w:rPr>
          <w:noProof/>
        </w:rPr>
        <w:drawing>
          <wp:inline distT="0" distB="0" distL="0" distR="0" wp14:anchorId="121F00CA" wp14:editId="246BF1CF">
            <wp:extent cx="3511745" cy="213734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 rotWithShape="1">
                    <a:blip r:embed="rId33"/>
                    <a:srcRect l="29175" t="7893" r="4636" b="20492"/>
                    <a:stretch/>
                  </pic:blipFill>
                  <pic:spPr bwMode="auto">
                    <a:xfrm>
                      <a:off x="0" y="0"/>
                      <a:ext cx="3512506" cy="213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C1519" w14:textId="77777777" w:rsidR="00EB48F5" w:rsidRDefault="00EB48F5" w:rsidP="00A85CD3">
      <w:pPr>
        <w:spacing w:before="0" w:after="160" w:line="256" w:lineRule="auto"/>
        <w:rPr>
          <w:noProof/>
        </w:rPr>
      </w:pPr>
    </w:p>
    <w:p w14:paraId="0B5C80DD" w14:textId="77777777" w:rsidR="00EB48F5" w:rsidRDefault="00EB48F5" w:rsidP="00A85CD3">
      <w:pPr>
        <w:spacing w:before="0" w:after="160" w:line="256" w:lineRule="auto"/>
        <w:rPr>
          <w:noProof/>
        </w:rPr>
      </w:pPr>
    </w:p>
    <w:p w14:paraId="7BCD9057" w14:textId="77777777" w:rsidR="00EB48F5" w:rsidRDefault="00EB48F5" w:rsidP="00A85CD3">
      <w:pPr>
        <w:spacing w:before="0" w:after="160" w:line="256" w:lineRule="auto"/>
        <w:rPr>
          <w:noProof/>
        </w:rPr>
      </w:pPr>
    </w:p>
    <w:p w14:paraId="3679C54B" w14:textId="77777777" w:rsidR="00EB48F5" w:rsidRDefault="00EB48F5" w:rsidP="00A85CD3">
      <w:pPr>
        <w:spacing w:before="0" w:after="160" w:line="256" w:lineRule="auto"/>
        <w:rPr>
          <w:noProof/>
        </w:rPr>
      </w:pPr>
    </w:p>
    <w:p w14:paraId="7347B9A1" w14:textId="4A6E9FA8" w:rsidR="00EB48F5" w:rsidRPr="00B4197C" w:rsidRDefault="00EB48F5" w:rsidP="00A85CD3">
      <w:pPr>
        <w:spacing w:before="0" w:after="160" w:line="256" w:lineRule="auto"/>
        <w:rPr>
          <w:rFonts w:ascii="Calibri" w:hAnsi="Calibri" w:cs="Calibri"/>
          <w:b/>
          <w:bCs/>
          <w:noProof/>
          <w:color w:val="auto"/>
        </w:rPr>
      </w:pPr>
      <w:r w:rsidRPr="00B4197C">
        <w:rPr>
          <w:rFonts w:ascii="Calibri" w:hAnsi="Calibri" w:cs="Calibri"/>
          <w:b/>
          <w:bCs/>
          <w:noProof/>
          <w:color w:val="auto"/>
        </w:rPr>
        <w:lastRenderedPageBreak/>
        <w:t xml:space="preserve">Proceed to checkout  </w:t>
      </w:r>
    </w:p>
    <w:p w14:paraId="20D7A610" w14:textId="10EFD6B0" w:rsidR="00FC6402" w:rsidRDefault="00EB48F5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C938A3A" wp14:editId="452DED63">
            <wp:extent cx="3999201" cy="2136140"/>
            <wp:effectExtent l="0" t="0" r="1905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34"/>
                    <a:srcRect l="21889" t="9818" r="5177" b="20923"/>
                    <a:stretch/>
                  </pic:blipFill>
                  <pic:spPr bwMode="auto">
                    <a:xfrm>
                      <a:off x="0" y="0"/>
                      <a:ext cx="4001517" cy="213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BCB91" w14:textId="570F0C8C" w:rsidR="00EB48F5" w:rsidRDefault="00EB48F5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Checkout page has all </w:t>
      </w:r>
      <w:r w:rsidR="00A30AA6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Customers </w:t>
      </w:r>
      <w:r w:rsidR="00C11D36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default </w:t>
      </w: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billing information</w:t>
      </w:r>
      <w:r w:rsidR="007A1386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 </w:t>
      </w: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 and </w:t>
      </w:r>
      <w:r w:rsidR="00A30AA6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shows food items</w:t>
      </w:r>
      <w:r w:rsidR="007A1386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 </w:t>
      </w:r>
      <w:r w:rsidR="00CD3438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included in order</w:t>
      </w:r>
      <w:r w:rsidR="00A30AA6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.</w:t>
      </w:r>
    </w:p>
    <w:p w14:paraId="29EF062B" w14:textId="3A783F24" w:rsidR="007A1386" w:rsidRDefault="007A1386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DE338FD" wp14:editId="2028C4B5">
            <wp:extent cx="5486400" cy="309245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2A03" w14:textId="57277813" w:rsidR="00B4197C" w:rsidRDefault="00B4197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20365994" w14:textId="60175316" w:rsidR="00B4197C" w:rsidRDefault="00B4197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79DB6867" w14:textId="71412975" w:rsidR="00B4197C" w:rsidRDefault="00B4197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6BE05906" w14:textId="18C42E33" w:rsidR="00B4197C" w:rsidRDefault="00B4197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392D071C" w14:textId="77777777" w:rsidR="00B4197C" w:rsidRDefault="00B4197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1D98A6BE" w14:textId="77614AEC" w:rsidR="00C11D36" w:rsidRDefault="00CD3438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>Customer can update with some other contact information  like address and contact number</w:t>
      </w:r>
    </w:p>
    <w:p w14:paraId="5F02724D" w14:textId="0F7699F0" w:rsidR="00C11D36" w:rsidRDefault="00C11D36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767137E" wp14:editId="445E13C8">
            <wp:extent cx="5564938" cy="2801791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572" cy="28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3AB8" w14:textId="60CAC230" w:rsidR="00B4197C" w:rsidRDefault="00B4197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On Clicking Place Order button </w:t>
      </w:r>
      <w:r w:rsidR="001E4FBA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:</w:t>
      </w:r>
    </w:p>
    <w:p w14:paraId="7897F484" w14:textId="515AF3C2" w:rsidR="00A30AA6" w:rsidRPr="001E4FBA" w:rsidRDefault="00B4197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</w:pPr>
      <w:r w:rsidRPr="001E4FBA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The Customer is redirected to Order Summary page that shows the</w:t>
      </w:r>
      <w:r w:rsidR="00A70A93" w:rsidRPr="001E4FBA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 xml:space="preserve"> -</w:t>
      </w:r>
      <w:r w:rsidRPr="001E4FBA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 xml:space="preserve"> </w:t>
      </w:r>
      <w:r w:rsidR="00A70A93" w:rsidRPr="001E4FBA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Order Number ,</w:t>
      </w:r>
    </w:p>
    <w:p w14:paraId="4D360442" w14:textId="64B6E52E" w:rsidR="00A70A93" w:rsidRPr="001E4FBA" w:rsidRDefault="00A70A93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</w:pPr>
      <w:r w:rsidRPr="001E4FBA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Order creation date time and status as order confirmed .</w:t>
      </w:r>
    </w:p>
    <w:p w14:paraId="578303DB" w14:textId="47A41CDB" w:rsidR="00A70A93" w:rsidRDefault="00A70A93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</w:pPr>
      <w:r w:rsidRPr="001E4FBA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 xml:space="preserve">Also displays the list of </w:t>
      </w:r>
      <w:r w:rsidR="001E4FBA" w:rsidRPr="001E4FBA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 xml:space="preserve">Food items that are included in the </w:t>
      </w:r>
      <w:r w:rsidR="001E4FBA"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order.</w:t>
      </w:r>
    </w:p>
    <w:p w14:paraId="7DF3C64F" w14:textId="4341F050" w:rsidR="001E4FBA" w:rsidRPr="001E4FBA" w:rsidRDefault="001E4FBA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0"/>
          <w:szCs w:val="20"/>
          <w:lang w:val="en-IN"/>
        </w:rPr>
        <w:t>You can also see that the cart is empty .</w:t>
      </w:r>
    </w:p>
    <w:p w14:paraId="442938F9" w14:textId="77777777" w:rsidR="00FF3EBA" w:rsidRDefault="00FF3EBA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3DBA411D" w14:textId="5221D912" w:rsidR="00695609" w:rsidRDefault="001E4FBA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FB75329" wp14:editId="3C68E920">
            <wp:extent cx="5486400" cy="2351405"/>
            <wp:effectExtent l="0" t="0" r="0" b="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55D6" w14:textId="1D96EBD4" w:rsidR="00985A12" w:rsidRDefault="00985A12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41E1EBDF" w14:textId="1322AB46" w:rsidR="00985A12" w:rsidRDefault="00985A12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34114711" w14:textId="15E01837" w:rsidR="00985A12" w:rsidRDefault="00985A12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510DC2EE" w14:textId="59020A4D" w:rsidR="00985A12" w:rsidRDefault="00985A12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You can Also confirm in Database the Order details </w:t>
      </w:r>
      <w:r w:rsidR="00E01D0B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stored in OrderPlaced and Order Item table as shown below </w:t>
      </w:r>
    </w:p>
    <w:p w14:paraId="54665C1B" w14:textId="3E5207AF" w:rsidR="00985A12" w:rsidRDefault="00985A12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985A12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37C62A9D" wp14:editId="79BFE785">
            <wp:extent cx="5486400" cy="194945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AB00" w14:textId="376B1E7F" w:rsidR="00E01D0B" w:rsidRDefault="00E01D0B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E01D0B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77CA32C1" wp14:editId="0E0C4958">
            <wp:extent cx="5486400" cy="2545715"/>
            <wp:effectExtent l="0" t="0" r="0" b="698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AE94" w14:textId="06C3F035" w:rsidR="00013F75" w:rsidRDefault="00013F75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013F75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drawing>
          <wp:inline distT="0" distB="0" distL="0" distR="0" wp14:anchorId="72768473" wp14:editId="6D91A06A">
            <wp:extent cx="5486400" cy="363918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0090" w14:textId="4B9560A0" w:rsidR="00320397" w:rsidRDefault="00013F75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013F75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drawing>
          <wp:inline distT="0" distB="0" distL="0" distR="0" wp14:anchorId="129C2471" wp14:editId="6E0D34EB">
            <wp:extent cx="5486400" cy="4815840"/>
            <wp:effectExtent l="0" t="0" r="0" b="381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734B" w14:textId="3CA8C72F" w:rsidR="00013F75" w:rsidRDefault="00013F75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 w:rsidRPr="00013F75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drawing>
          <wp:inline distT="0" distB="0" distL="0" distR="0" wp14:anchorId="24D45044" wp14:editId="43A3320B">
            <wp:extent cx="5486400" cy="1144270"/>
            <wp:effectExtent l="0" t="0" r="0" b="0"/>
            <wp:docPr id="43" name="Picture 4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2B32" w14:textId="18FBDDD4" w:rsidR="00320397" w:rsidRDefault="00320397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1179DE7E" w14:textId="0B593E66" w:rsidR="00320397" w:rsidRDefault="00320397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79BB927D" w14:textId="2BEFB189" w:rsidR="00320397" w:rsidRDefault="00320397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257A8C71" w14:textId="696AA350" w:rsidR="00320397" w:rsidRDefault="00320397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3B083337" w14:textId="77777777" w:rsidR="00320397" w:rsidRDefault="00320397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7C76BB7A" w14:textId="5BCA7856" w:rsidR="00013F75" w:rsidRDefault="00013F75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lastRenderedPageBreak/>
        <w:t xml:space="preserve">Now if </w:t>
      </w:r>
      <w:r w:rsidR="00B66B72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Customer</w:t>
      </w: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 go</w:t>
      </w:r>
      <w:r w:rsidR="00B66B72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es</w:t>
      </w: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 back to previous checkout page </w:t>
      </w:r>
      <w:r w:rsidR="00B66B72"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 xml:space="preserve">proper message is displayed stating that the cart is empty and button to redirect to the Menu page </w:t>
      </w:r>
    </w:p>
    <w:p w14:paraId="4FEB7F11" w14:textId="216A08B5" w:rsidR="00B66B72" w:rsidRDefault="00B66B72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B1934E6" wp14:editId="3D0A5B47">
            <wp:extent cx="4919378" cy="2664663"/>
            <wp:effectExtent l="0" t="0" r="0" b="2540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50" cy="266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D228" w14:textId="48FD64EA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3C1531E3" w14:textId="5BB9B0DA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On clicking Logout button – user is logged out</w:t>
      </w:r>
    </w:p>
    <w:p w14:paraId="348DAFBE" w14:textId="2475A0D9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E7146F7" wp14:editId="397B4471">
            <wp:extent cx="5486400" cy="3086100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65CB" w14:textId="0A560919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21A7AA39" w14:textId="383A11A4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26C39E9D" w14:textId="39A8C54D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4C87F54A" w14:textId="16D9FAA4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4371287D" w14:textId="672B251D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7D3BC457" w14:textId="2C24DDBA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  <w:t>User is Logged out and Login button is shown in nav bar .</w:t>
      </w:r>
    </w:p>
    <w:p w14:paraId="275B9417" w14:textId="7F4D06E6" w:rsidR="009C60DC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</w:p>
    <w:p w14:paraId="490EAFDF" w14:textId="37F1A5E0" w:rsidR="009C60DC" w:rsidRPr="00A85CD3" w:rsidRDefault="009C60DC" w:rsidP="00A85CD3">
      <w:pPr>
        <w:spacing w:before="0" w:after="160" w:line="256" w:lineRule="auto"/>
        <w:rPr>
          <w:rFonts w:ascii="Calibri" w:eastAsia="Calibri" w:hAnsi="Calibri" w:cs="Times New Roman"/>
          <w:b/>
          <w:bCs/>
          <w:noProof/>
          <w:color w:val="auto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C756461" wp14:editId="624C4EBD">
            <wp:extent cx="5486400" cy="3086100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60DC" w:rsidRPr="00A85CD3" w:rsidSect="00F4309F">
      <w:footerReference w:type="default" r:id="rId46"/>
      <w:pgSz w:w="12240" w:h="15840"/>
      <w:pgMar w:top="1728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D1A10" w14:textId="77777777" w:rsidR="00E24406" w:rsidRDefault="00E24406" w:rsidP="00C6554A">
      <w:pPr>
        <w:spacing w:before="0" w:after="0" w:line="240" w:lineRule="auto"/>
      </w:pPr>
      <w:r>
        <w:separator/>
      </w:r>
    </w:p>
  </w:endnote>
  <w:endnote w:type="continuationSeparator" w:id="0">
    <w:p w14:paraId="58807B36" w14:textId="77777777" w:rsidR="00E24406" w:rsidRDefault="00E24406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6025E" w14:textId="77777777" w:rsidR="002163EE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2B429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4BBF57" w14:textId="77777777" w:rsidR="00E24406" w:rsidRDefault="00E24406" w:rsidP="00C6554A">
      <w:pPr>
        <w:spacing w:before="0" w:after="0" w:line="240" w:lineRule="auto"/>
      </w:pPr>
      <w:r>
        <w:separator/>
      </w:r>
    </w:p>
  </w:footnote>
  <w:footnote w:type="continuationSeparator" w:id="0">
    <w:p w14:paraId="5542B799" w14:textId="77777777" w:rsidR="00E24406" w:rsidRDefault="00E24406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50237748">
    <w:abstractNumId w:val="9"/>
  </w:num>
  <w:num w:numId="2" w16cid:durableId="2088458418">
    <w:abstractNumId w:val="8"/>
  </w:num>
  <w:num w:numId="3" w16cid:durableId="1789623030">
    <w:abstractNumId w:val="8"/>
  </w:num>
  <w:num w:numId="4" w16cid:durableId="38937060">
    <w:abstractNumId w:val="9"/>
  </w:num>
  <w:num w:numId="5" w16cid:durableId="465003590">
    <w:abstractNumId w:val="12"/>
  </w:num>
  <w:num w:numId="6" w16cid:durableId="270161627">
    <w:abstractNumId w:val="10"/>
  </w:num>
  <w:num w:numId="7" w16cid:durableId="1735665669">
    <w:abstractNumId w:val="11"/>
  </w:num>
  <w:num w:numId="8" w16cid:durableId="1020006465">
    <w:abstractNumId w:val="7"/>
  </w:num>
  <w:num w:numId="9" w16cid:durableId="1582908667">
    <w:abstractNumId w:val="6"/>
  </w:num>
  <w:num w:numId="10" w16cid:durableId="385029341">
    <w:abstractNumId w:val="5"/>
  </w:num>
  <w:num w:numId="11" w16cid:durableId="830560851">
    <w:abstractNumId w:val="4"/>
  </w:num>
  <w:num w:numId="12" w16cid:durableId="818964430">
    <w:abstractNumId w:val="3"/>
  </w:num>
  <w:num w:numId="13" w16cid:durableId="1288050130">
    <w:abstractNumId w:val="2"/>
  </w:num>
  <w:num w:numId="14" w16cid:durableId="1240941671">
    <w:abstractNumId w:val="1"/>
  </w:num>
  <w:num w:numId="15" w16cid:durableId="15898465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0DF"/>
    <w:rsid w:val="00013F75"/>
    <w:rsid w:val="00041ABF"/>
    <w:rsid w:val="001D0FE8"/>
    <w:rsid w:val="001E4FBA"/>
    <w:rsid w:val="002554CD"/>
    <w:rsid w:val="00293B83"/>
    <w:rsid w:val="002B2FBF"/>
    <w:rsid w:val="002B4294"/>
    <w:rsid w:val="00320397"/>
    <w:rsid w:val="00333D0D"/>
    <w:rsid w:val="00343B1F"/>
    <w:rsid w:val="004506F7"/>
    <w:rsid w:val="004C049F"/>
    <w:rsid w:val="004D40DF"/>
    <w:rsid w:val="004E2F32"/>
    <w:rsid w:val="005000E2"/>
    <w:rsid w:val="0052190A"/>
    <w:rsid w:val="00636761"/>
    <w:rsid w:val="00693AF3"/>
    <w:rsid w:val="00695609"/>
    <w:rsid w:val="006A3CE7"/>
    <w:rsid w:val="007A1386"/>
    <w:rsid w:val="007B02EA"/>
    <w:rsid w:val="007C12AC"/>
    <w:rsid w:val="00851C30"/>
    <w:rsid w:val="009066AE"/>
    <w:rsid w:val="009165AE"/>
    <w:rsid w:val="00985860"/>
    <w:rsid w:val="00985A12"/>
    <w:rsid w:val="009B1EFD"/>
    <w:rsid w:val="009C60DC"/>
    <w:rsid w:val="009D00BC"/>
    <w:rsid w:val="009D1566"/>
    <w:rsid w:val="00A07F60"/>
    <w:rsid w:val="00A30AA6"/>
    <w:rsid w:val="00A70A93"/>
    <w:rsid w:val="00A85CD3"/>
    <w:rsid w:val="00AC7BEF"/>
    <w:rsid w:val="00B4197C"/>
    <w:rsid w:val="00B66B72"/>
    <w:rsid w:val="00C11D36"/>
    <w:rsid w:val="00C15AF6"/>
    <w:rsid w:val="00C44FE3"/>
    <w:rsid w:val="00C6554A"/>
    <w:rsid w:val="00CD3438"/>
    <w:rsid w:val="00E01D0B"/>
    <w:rsid w:val="00E0214D"/>
    <w:rsid w:val="00E24406"/>
    <w:rsid w:val="00E97D12"/>
    <w:rsid w:val="00EB15A5"/>
    <w:rsid w:val="00EB48F5"/>
    <w:rsid w:val="00EB4E69"/>
    <w:rsid w:val="00ED7C44"/>
    <w:rsid w:val="00F4309F"/>
    <w:rsid w:val="00FC1929"/>
    <w:rsid w:val="00FC6402"/>
    <w:rsid w:val="00FD3EB2"/>
    <w:rsid w:val="00FF3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EA95B"/>
  <w15:chartTrackingRefBased/>
  <w15:docId w15:val="{52CEC5E8-00E0-487B-8F17-756AD4125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mya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892E0-1668-4A95-8FCE-F10D2170E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</Template>
  <TotalTime>7</TotalTime>
  <Pages>21</Pages>
  <Words>505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remya</dc:creator>
  <cp:keywords/>
  <dc:description/>
  <cp:lastModifiedBy>Remya Pillai</cp:lastModifiedBy>
  <cp:revision>3</cp:revision>
  <dcterms:created xsi:type="dcterms:W3CDTF">2022-10-02T23:10:00Z</dcterms:created>
  <dcterms:modified xsi:type="dcterms:W3CDTF">2022-10-03T02:35:00Z</dcterms:modified>
</cp:coreProperties>
</file>